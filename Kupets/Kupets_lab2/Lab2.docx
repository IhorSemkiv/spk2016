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08"/>
        <w:gridCol w:w="1584"/>
        <w:gridCol w:w="3710"/>
        <w:gridCol w:w="1028"/>
        <w:gridCol w:w="1489"/>
      </w:tblGrid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підпис</w:t>
            </w:r>
          </w:p>
        </w:tc>
      </w:tr>
      <w:tr w:rsidR="00FE3689" w:rsidRPr="00086E33" w:rsidTr="00A13860">
        <w:trPr>
          <w:jc w:val="center"/>
        </w:trPr>
        <w:tc>
          <w:tcPr>
            <w:tcW w:w="2008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FE3689" w:rsidRPr="00BB0165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FE3689" w:rsidRPr="00BB0165" w:rsidRDefault="00FE3689" w:rsidP="00A13860">
            <w:pPr>
              <w:spacing w:after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BB0165">
              <w:rPr>
                <w:rFonts w:ascii="Times New Roman" w:hAnsi="Times New Roman"/>
                <w:b/>
                <w:sz w:val="28"/>
                <w:szCs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FE3689" w:rsidP="00A13860">
            <w:pPr>
              <w:tabs>
                <w:tab w:val="center" w:pos="168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Купець І.В.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Викладач:</w:t>
            </w:r>
          </w:p>
        </w:tc>
      </w:tr>
      <w:tr w:rsidR="00FE3689" w:rsidRPr="00086E33" w:rsidTr="00A13860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Кривий Р.З.</w:t>
            </w:r>
          </w:p>
        </w:tc>
      </w:tr>
    </w:tbl>
    <w:p w:rsidR="00FE3689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FE3689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Мета роботи: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29634C">
        <w:rPr>
          <w:rFonts w:ascii="Times New Roman" w:hAnsi="Times New Roman"/>
          <w:sz w:val="28"/>
          <w:szCs w:val="28"/>
        </w:rPr>
        <w:t>знайомитися з основними теоретичними відомостями про методи еволюційного пошуку. Вивчити роботу функції ga пакету Matlab.</w:t>
      </w:r>
    </w:p>
    <w:p w:rsidR="00FE3689" w:rsidRPr="0029634C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ab/>
      </w:r>
    </w:p>
    <w:p w:rsidR="00FE3689" w:rsidRDefault="00FE3689" w:rsidP="0029634C">
      <w:pPr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>Розробити за допомогою пакету Matlab програмне забезпечення, щореалізу</w:t>
      </w:r>
      <w:r>
        <w:rPr>
          <w:rFonts w:ascii="Times New Roman" w:hAnsi="Times New Roman"/>
          <w:sz w:val="28"/>
          <w:szCs w:val="28"/>
        </w:rPr>
        <w:t>є 2 методи еволюційного пошуку.</w:t>
      </w:r>
    </w:p>
    <w:p w:rsidR="00FE3689" w:rsidRPr="0029634C" w:rsidRDefault="00FE3689" w:rsidP="0029634C">
      <w:pPr>
        <w:spacing w:after="0"/>
        <w:rPr>
          <w:rFonts w:ascii="Times New Roman" w:hAnsi="Times New Roman"/>
          <w:sz w:val="28"/>
          <w:szCs w:val="28"/>
        </w:rPr>
      </w:pPr>
    </w:p>
    <w:p w:rsidR="00FE3689" w:rsidRPr="0029634C" w:rsidRDefault="00FE3689" w:rsidP="0029634C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4" o:spid="_x0000_i1025" type="#_x0000_t75" style="width:359.25pt;height:27pt;visibility:visible">
            <v:imagedata r:id="rId5" o:title=""/>
          </v:shape>
        </w:pic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" o:spid="_x0000_i1026" type="#_x0000_t75" style="width:360.75pt;height:27pt;visibility:visible">
            <v:imagedata r:id="rId6" o:title=""/>
          </v:shape>
        </w:pic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97377"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69737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Виконання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лабораторного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</w:t>
      </w:r>
    </w:p>
    <w:p w:rsidR="00FE3689" w:rsidRPr="0029634C" w:rsidRDefault="00FE3689" w:rsidP="0029634C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Тестові функції.</w:t>
      </w:r>
    </w:p>
    <w:p w:rsidR="00FE3689" w:rsidRPr="0029634C" w:rsidRDefault="00FE3689" w:rsidP="0029634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 xml:space="preserve">Функція </w:t>
      </w:r>
    </w:p>
    <w:p w:rsidR="00FE3689" w:rsidRDefault="00FE3689" w:rsidP="0094125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pict>
          <v:shape id="_x0000_i1027" type="#_x0000_t75" style="width:60pt;height:1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CB6537&quot;/&gt;&lt;wsp:rsid wsp:val=&quot;00D139E5&quot;/&gt;&lt;wsp:rsid wsp:val=&quot;00D20F12&quot;/&gt;&lt;wsp:rsid wsp:val=&quot;00D37186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90CD5&quot;/&gt;&lt;wsp:rsid wsp:val=&quot;00FA62E6&quot;/&gt;&lt;/wsp:rsids&gt;&lt;/w:docPr&gt;&lt;w:body&gt;&lt;w:p wsp:rsidR=&quot;00000000&quot; wsp:rsidRDefault=&quot;00CB6537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/m: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</w:p>
    <w:p w:rsidR="00FE3689" w:rsidRDefault="00FE3689" w:rsidP="0094125B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4" o:spid="_x0000_i1028" type="#_x0000_t75" style="width:346.5pt;height:308.25pt;visibility:visible">
            <v:imagedata r:id="rId8" o:title=""/>
          </v:shape>
        </w:pict>
      </w:r>
    </w:p>
    <w:p w:rsidR="00FE3689" w:rsidRDefault="00FE3689" w:rsidP="0094125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Рис.1. Функція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однієї змінної.</w:t>
      </w:r>
    </w:p>
    <w:p w:rsidR="00FE3689" w:rsidRPr="00F90CD5" w:rsidRDefault="00FE3689" w:rsidP="00F90CD5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при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90CD5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 w:rsidRPr="00DB62E5">
        <w:rPr>
          <w:rFonts w:ascii="Times New Roman" w:hAnsi="Times New Roman"/>
          <w:color w:val="000000"/>
          <w:sz w:val="28"/>
          <w:szCs w:val="28"/>
          <w:lang w:val="ru-RU"/>
        </w:rPr>
        <w:t>0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рівне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B62E5">
        <w:rPr>
          <w:rFonts w:ascii="Times New Roman" w:hAnsi="Times New Roman"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FE3689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FE3689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</w:p>
    <w:p w:rsidR="00FE3689" w:rsidRPr="0094125B" w:rsidRDefault="00FE3689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2</w:t>
      </w:r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  <w:r w:rsidRPr="008413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Функція Екклі</w:t>
      </w:r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FE3689" w:rsidRDefault="00FE3689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i/>
          <w:noProof/>
          <w:color w:val="000000"/>
          <w:sz w:val="28"/>
          <w:szCs w:val="28"/>
          <w:lang w:val="en-US"/>
        </w:rPr>
        <w:pict>
          <v:shape id="_x0000_i1029" type="#_x0000_t75" style="width:364.5pt;height:56.25pt;visibility:visible">
            <v:imagedata r:id="rId9" o:title=""/>
          </v:shape>
        </w:pict>
      </w:r>
    </w:p>
    <w:p w:rsidR="00FE3689" w:rsidRPr="00D20F12" w:rsidRDefault="00FE3689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FE3689" w:rsidRDefault="00FE3689" w:rsidP="008413C8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>
        <w:pict>
          <v:shape id="_x0000_i1030" type="#_x0000_t75" style="width:414.75pt;height:39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0E40D8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0E40D8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0+e-20&lt;/m:t&gt;&lt;/m:r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exp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-0,2&lt;/m:t&gt;&lt;/m:r&gt;&lt;m:rad&gt;&lt;m:radPr&gt;&lt;m:degHide m:val=&quot;on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/m:e&gt;&lt;/m:d&gt;&lt;/m:e&gt;&lt;/m:ra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e&gt;&lt;/m:func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-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expвЃЎ(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den&gt;&lt;/m:f&gt;&lt;aml:annotation aml:id=&quot;0&quot; w:type=&quot;Word.Bookmark.Start&quot; w:name=&quot;OLE_LINK1&quot;/&gt;&lt;aml:annotation aml:id=&quot;1&quot; w:type=&quot;Word.Bookmark.Start&quot; w:name=&quot;OLE_LINK2&quot;/&gt;&lt;aml:annotation aml:id=&quot;2&quot; w:type=&quot;Word.Bookmark.Start&quot; w:name=&quot;OLE_LINK3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(&lt;/m:t&gt;&lt;/m:r&gt;&lt;aml:annotation aml:id=&quot;3&quot; w:type=&quot;Word.Bookmark.Start&quot; w:name=&quot;OLE_LINK4&quot;/&gt;&lt;aml:annotation aml:id=&quot;4&quot; w:type=&quot;Word.Bookmark.Start&quot; w:name=&quot;OLE_LINK5&quot;/&gt;&lt;aml:annotation aml:id=&quot;5&quot; w:type=&quot;Word.Bookmark.Start&quot; w:name=&quot;OLE_LINK6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cos2ПЂ&lt;/m:t&gt;&lt;/m:r&gt;&lt;aml:annotation aml:id=&quot;3&quot; w:type=&quot;Word.Bookmark.End&quot;/&gt;&lt;aml:annotation aml:id=&quot;4&quot; w:type=&quot;Word.Bookmark.End&quot;/&gt;&lt;aml:annotation aml:id=&quot;5&quot; w:type=&quot;Word.Bookmark.End&quot;/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/m:sSub&gt;&lt;aml:annotation aml:id=&quot;0&quot; w:type=&quot;Word.Bookmark.End&quot;/&gt;&lt;aml:annotation aml:id=&quot;1&quot; w:type=&quot;Word.Bookmark.End&quot;/&gt;&lt;aml:annotation aml:id=&quot;2&quot; w:type=&quot;Word.Bookmark.End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cos2ПЂ&lt;/m:t&gt;&lt;/m:r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)) 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</w:p>
    <w:p w:rsidR="00FE3689" w:rsidRDefault="00FE3689" w:rsidP="008413C8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1" type="#_x0000_t75" style="width:322.5pt;height:253.5pt;visibility:visible">
            <v:imagedata r:id="rId11" o:title=""/>
          </v:shape>
        </w:pict>
      </w:r>
    </w:p>
    <w:p w:rsidR="00FE3689" w:rsidRDefault="00FE3689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Рис.2. Функція Екклі для двох змінних.</w:t>
      </w:r>
    </w:p>
    <w:p w:rsidR="00FE3689" w:rsidRPr="00F90CD5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(0,0)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0.</w:t>
      </w:r>
    </w:p>
    <w:p w:rsidR="00FE3689" w:rsidRPr="00090704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</w:t>
      </w:r>
      <w:r w:rsidRPr="00090704">
        <w:rPr>
          <w:rFonts w:ascii="Times New Roman" w:hAnsi="Times New Roman"/>
          <w:color w:val="000000"/>
          <w:sz w:val="28"/>
          <w:szCs w:val="28"/>
        </w:rPr>
        <w:t>Функція Михалевича:</w:t>
      </w:r>
    </w:p>
    <w:p w:rsidR="00FE3689" w:rsidRDefault="00FE3689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2" type="#_x0000_t75" style="width:154.5pt;height:57pt;visibility:visible">
            <v:imagedata r:id="rId12" o:title=""/>
          </v:shape>
        </w:pict>
      </w:r>
    </w:p>
    <w:p w:rsidR="00FE3689" w:rsidRPr="00D20F12" w:rsidRDefault="00FE3689" w:rsidP="00D20F12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FE3689" w:rsidRDefault="00FE3689" w:rsidP="00D20F12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>
        <w:pict>
          <v:shape id="_x0000_i1033" type="#_x0000_t75" style="width:276.7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80A5B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D80A5B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-(&lt;/m:t&gt;&lt;/m:r&gt;&lt;aml:annotation aml:id=&quot;0&quot; w:type=&quot;Word.Bookmark.Start&quot; w:name=&quot;OLE_LINK10&quot;/&gt;&lt;aml:annotation aml:id=&quot;1&quot; w:type=&quot;Word.Bookmark.Start&quot; w:name=&quot;OLE_LINK11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1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&lt;/m:t&gt;&lt;/m:r&gt;&lt;aml:annotation aml:id=&quot;0&quot; w:type=&quot;Word.Bookmark.End&quot;/&gt;&lt;aml:annotation aml:id=&quot;1&quot; w:type=&quot;Word.Bookmark.End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2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 )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</w:p>
    <w:p w:rsidR="00FE3689" w:rsidRDefault="00FE3689" w:rsidP="00D20F12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4" type="#_x0000_t75" style="width:267pt;height:214.5pt;visibility:visible">
            <v:imagedata r:id="rId14" o:title=""/>
          </v:shape>
        </w:pict>
      </w:r>
    </w:p>
    <w:p w:rsidR="00FE3689" w:rsidRDefault="00FE3689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Рис.3. Функція Михалевича для двох змінних.</w:t>
      </w:r>
    </w:p>
    <w:p w:rsidR="00FE3689" w:rsidRDefault="00FE3689" w:rsidP="00DD2B9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(1.97,1.57)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-1.87.</w:t>
      </w:r>
    </w:p>
    <w:p w:rsidR="00FE3689" w:rsidRPr="0029634C" w:rsidRDefault="00FE3689" w:rsidP="00D20F1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 xml:space="preserve">Знаходження мінімуму функції за </w:t>
      </w:r>
      <w:r>
        <w:rPr>
          <w:rFonts w:ascii="Times New Roman" w:hAnsi="Times New Roman"/>
          <w:b/>
          <w:color w:val="000000"/>
          <w:sz w:val="28"/>
          <w:szCs w:val="28"/>
        </w:rPr>
        <w:t>допомогою генетичного алгоритму.</w:t>
      </w:r>
    </w:p>
    <w:p w:rsidR="00FE3689" w:rsidRPr="00122583" w:rsidRDefault="00FE3689" w:rsidP="009420CB">
      <w:pPr>
        <w:spacing w:after="0"/>
        <w:rPr>
          <w:rFonts w:ascii="Times New Roman" w:hAnsi="Times New Roman"/>
          <w:sz w:val="28"/>
          <w:szCs w:val="28"/>
          <w:lang w:eastAsia="uk-UA"/>
        </w:rPr>
      </w:pPr>
      <w:r w:rsidRPr="0029634C">
        <w:rPr>
          <w:rFonts w:ascii="Times New Roman" w:hAnsi="Times New Roman"/>
          <w:sz w:val="28"/>
          <w:szCs w:val="28"/>
          <w:lang w:eastAsia="uk-UA"/>
        </w:rPr>
        <w:t>Механізм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роботи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з генетичними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алгоритмами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в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середовищі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MATLAB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реалізований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двома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hAnsi="Times New Roman"/>
          <w:sz w:val="28"/>
          <w:szCs w:val="28"/>
          <w:lang w:eastAsia="uk-UA"/>
        </w:rPr>
        <w:br/>
      </w:r>
      <w:r w:rsidRPr="0029634C">
        <w:rPr>
          <w:rFonts w:ascii="Times New Roman" w:hAnsi="Times New Roman"/>
          <w:sz w:val="28"/>
          <w:szCs w:val="28"/>
          <w:lang w:eastAsia="uk-UA"/>
        </w:rPr>
        <w:t>1.Виклик функції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hAnsi="Times New Roman"/>
          <w:sz w:val="28"/>
          <w:szCs w:val="28"/>
          <w:lang w:eastAsia="uk-UA"/>
        </w:rPr>
        <w:br/>
      </w:r>
      <w:r w:rsidRPr="0029634C">
        <w:rPr>
          <w:rFonts w:ascii="Times New Roman" w:hAnsi="Times New Roman"/>
          <w:sz w:val="28"/>
          <w:szCs w:val="28"/>
          <w:lang w:eastAsia="uk-UA"/>
        </w:rPr>
        <w:t>2.Використання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комплекту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GeneticAlgorithmTool</w:t>
      </w:r>
    </w:p>
    <w:p w:rsidR="00FE3689" w:rsidRPr="0029634C" w:rsidRDefault="00FE3689" w:rsidP="009420CB">
      <w:pPr>
        <w:spacing w:after="0"/>
        <w:rPr>
          <w:rFonts w:ascii="Times New Roman" w:hAnsi="Times New Roman"/>
          <w:sz w:val="28"/>
          <w:szCs w:val="28"/>
          <w:lang w:eastAsia="uk-UA"/>
        </w:rPr>
      </w:pPr>
    </w:p>
    <w:p w:rsidR="00FE3689" w:rsidRPr="00447645" w:rsidRDefault="00FE3689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hAnsi="Times New Roman"/>
          <w:sz w:val="28"/>
          <w:szCs w:val="28"/>
          <w:lang w:eastAsia="uk-UA"/>
        </w:rPr>
        <w:t>Я використовував другий спосіб.</w:t>
      </w:r>
      <w:r>
        <w:rPr>
          <w:rFonts w:ascii="Times New Roman" w:hAnsi="Times New Roman"/>
          <w:sz w:val="28"/>
          <w:szCs w:val="28"/>
          <w:lang w:eastAsia="uk-UA"/>
        </w:rPr>
        <w:t xml:space="preserve"> В 1 задачі відбір турнірний (</w:t>
      </w:r>
      <w:r>
        <w:rPr>
          <w:rFonts w:ascii="Times New Roman" w:hAnsi="Times New Roman"/>
          <w:sz w:val="28"/>
          <w:szCs w:val="28"/>
          <w:lang w:val="en-US" w:eastAsia="uk-UA"/>
        </w:rPr>
        <w:t>Tournament</w:t>
      </w:r>
      <w:r w:rsidRPr="0029634C">
        <w:rPr>
          <w:rFonts w:ascii="Times New Roman" w:hAnsi="Times New Roman"/>
          <w:sz w:val="28"/>
          <w:szCs w:val="28"/>
          <w:lang w:eastAsia="uk-UA"/>
        </w:rPr>
        <w:t xml:space="preserve">), </w:t>
      </w:r>
      <w:r>
        <w:rPr>
          <w:rFonts w:ascii="Times New Roman" w:hAnsi="Times New Roman"/>
          <w:sz w:val="28"/>
          <w:szCs w:val="28"/>
          <w:lang w:eastAsia="uk-UA"/>
        </w:rPr>
        <w:t>схрещування арифметичне (</w:t>
      </w:r>
      <w:r>
        <w:rPr>
          <w:rFonts w:ascii="Times New Roman" w:hAnsi="Times New Roman"/>
          <w:sz w:val="28"/>
          <w:szCs w:val="28"/>
          <w:lang w:val="en-US" w:eastAsia="uk-UA"/>
        </w:rPr>
        <w:t>Arithmetic</w:t>
      </w:r>
      <w:r>
        <w:rPr>
          <w:rFonts w:ascii="Times New Roman" w:hAnsi="Times New Roman"/>
          <w:color w:val="000000"/>
          <w:sz w:val="28"/>
          <w:szCs w:val="28"/>
        </w:rPr>
        <w:t>), мутація проста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Uniform</w:t>
      </w:r>
      <w:r w:rsidRPr="0029634C">
        <w:rPr>
          <w:rFonts w:ascii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/>
          <w:color w:val="000000"/>
          <w:sz w:val="28"/>
          <w:szCs w:val="28"/>
        </w:rPr>
        <w:t xml:space="preserve">В 2 задачі відбір турнірний </w:t>
      </w:r>
      <w:r w:rsidRPr="009420C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Tournament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оскільки він схожий до порогового</w:t>
      </w:r>
      <w:r w:rsidRPr="009420CB">
        <w:rPr>
          <w:rFonts w:ascii="Times New Roman" w:hAnsi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</w:rPr>
        <w:t>схрещування діагональне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Single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>
        <w:rPr>
          <w:rFonts w:ascii="Times New Roman" w:hAnsi="Times New Roman"/>
          <w:color w:val="000000"/>
          <w:sz w:val="28"/>
          <w:szCs w:val="28"/>
        </w:rPr>
        <w:t xml:space="preserve">), мутація випадкова (реалізована самостійно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r w:rsidRPr="00447645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mutation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9420CB">
        <w:rPr>
          <w:rFonts w:ascii="Times New Roman" w:hAnsi="Times New Roman"/>
          <w:color w:val="000000"/>
          <w:sz w:val="28"/>
          <w:szCs w:val="28"/>
        </w:rPr>
        <w:t>.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Оскільки </w:t>
      </w:r>
      <w:r w:rsidRPr="00447645">
        <w:rPr>
          <w:rFonts w:ascii="Times New Roman" w:hAnsi="Times New Roman"/>
          <w:sz w:val="28"/>
          <w:szCs w:val="28"/>
        </w:rPr>
        <w:t>діагональне схрещування -  це є тріадне, і якщо кількість батьків двоє то воно є однаковим з одно точковим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7645">
        <w:rPr>
          <w:rFonts w:ascii="Times New Roman" w:hAnsi="Times New Roman"/>
          <w:sz w:val="28"/>
          <w:szCs w:val="28"/>
        </w:rPr>
        <w:t>(</w:t>
      </w:r>
      <w:r w:rsidRPr="00447645">
        <w:rPr>
          <w:rFonts w:ascii="Times New Roman" w:hAnsi="Times New Roman"/>
          <w:sz w:val="28"/>
          <w:szCs w:val="28"/>
          <w:lang w:val="en-US"/>
        </w:rPr>
        <w:t>Single</w:t>
      </w:r>
      <w:r w:rsidRPr="00447645">
        <w:rPr>
          <w:rFonts w:ascii="Times New Roman" w:hAnsi="Times New Roman"/>
          <w:sz w:val="28"/>
          <w:szCs w:val="28"/>
        </w:rPr>
        <w:t xml:space="preserve"> </w:t>
      </w:r>
      <w:r w:rsidRPr="00447645">
        <w:rPr>
          <w:rFonts w:ascii="Times New Roman" w:hAnsi="Times New Roman"/>
          <w:sz w:val="28"/>
          <w:szCs w:val="28"/>
          <w:lang w:val="en-US"/>
        </w:rPr>
        <w:t>Point</w:t>
      </w:r>
      <w:r w:rsidRPr="00447645">
        <w:rPr>
          <w:rFonts w:ascii="Times New Roman" w:hAnsi="Times New Roman"/>
          <w:sz w:val="28"/>
          <w:szCs w:val="28"/>
        </w:rPr>
        <w:t>).</w:t>
      </w:r>
    </w:p>
    <w:p w:rsidR="00FE3689" w:rsidRPr="00DD2B9F" w:rsidRDefault="00FE3689" w:rsidP="0029634C">
      <w:pPr>
        <w:spacing w:after="0"/>
        <w:rPr>
          <w:rFonts w:ascii="Times New Roman" w:hAnsi="Times New Roman"/>
          <w:sz w:val="28"/>
          <w:szCs w:val="28"/>
          <w:lang w:eastAsia="uk-UA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Pr="00122583" w:rsidRDefault="00FE3689" w:rsidP="009420CB">
      <w:pPr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1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5" type="#_x0000_t75" style="width:319.5pt;height:240.75pt;visibility:visible">
            <v:imagedata r:id="rId15" o:title="" cropright="13644f"/>
          </v:shape>
        </w:pict>
      </w:r>
    </w:p>
    <w:p w:rsidR="00FE3689" w:rsidRPr="0050679C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/>
          <w:sz w:val="28"/>
          <w:szCs w:val="28"/>
        </w:rPr>
        <w:t>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2" o:spid="_x0000_i1036" type="#_x0000_t75" style="width:273pt;height:242.25pt;visibility:visible">
            <v:imagedata r:id="rId16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Рис.5. Графіки знаходження мінімуму  функції однієї змінної для 1 задачі.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4" o:spid="_x0000_i1037" type="#_x0000_t75" style="width:372.75pt;height:334.5pt;visibility:visible">
            <v:imagedata r:id="rId17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Рис.6. Графіки знаходження мінімуму  функції Екклі для 1 задачі.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8" type="#_x0000_t75" style="width:288.75pt;height:255.75pt;visibility:visible">
            <v:imagedata r:id="rId18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Рис.7. Графіки знаходження мінімуму  функції Михалевича для 1 задачі.</w: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97377">
        <w:rPr>
          <w:rFonts w:ascii="Times New Roman" w:hAnsi="Times New Roman"/>
          <w:color w:val="000000"/>
          <w:sz w:val="28"/>
          <w:szCs w:val="28"/>
        </w:rPr>
        <w:t>Задача 2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5" o:spid="_x0000_i1039" type="#_x0000_t75" style="width:346.5pt;height:261.75pt;visibility:visible">
            <v:imagedata r:id="rId19" o:title="" cropright="13792f"/>
          </v:shape>
        </w:pict>
      </w:r>
    </w:p>
    <w:p w:rsidR="00FE3689" w:rsidRPr="0050679C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/>
          <w:sz w:val="28"/>
          <w:szCs w:val="28"/>
        </w:rPr>
        <w:t>комплекту GeneticAlgorithmTool</w:t>
      </w:r>
      <w:r>
        <w:rPr>
          <w:rFonts w:ascii="Times New Roman" w:hAnsi="Times New Roman"/>
          <w:sz w:val="28"/>
          <w:szCs w:val="28"/>
        </w:rPr>
        <w:t xml:space="preserve"> для задачі 2.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22" o:spid="_x0000_i1040" type="#_x0000_t75" style="width:273.75pt;height:224.25pt;visibility:visible">
            <v:imagedata r:id="rId20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Рис.9. Графіки знаходження мінімуму  функції однієї змінної для 2 задачі.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7" o:spid="_x0000_i1041" type="#_x0000_t75" style="width:357pt;height:318pt;visibility:visible">
            <v:imagedata r:id="rId21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Рис.10. Графіки знаходження мінімуму  функції Екклі для 2 задачі.</w: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465B1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42" type="#_x0000_t75" style="width:349.5pt;height:305.25pt;visibility:visible">
            <v:imagedata r:id="rId22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Рис.11. Графіки знаходження мінімуму  функції Михалевича для 2 задачі.</w:t>
      </w:r>
    </w:p>
    <w:p w:rsidR="00FE3689" w:rsidRDefault="00FE3689">
      <w:pPr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Pr="00697377" w:rsidRDefault="00FE368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Таблиця похибок генетичного алгоритму для тестових функцій</w:t>
      </w:r>
    </w:p>
    <w:p w:rsidR="00FE3689" w:rsidRPr="00697377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 арифметичне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проста</w:t>
            </w:r>
          </w:p>
        </w:tc>
        <w:tc>
          <w:tcPr>
            <w:tcW w:w="3793" w:type="dxa"/>
            <w:gridSpan w:val="3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Схрещування: діагональне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випадкова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Назва функції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</w:t>
            </w: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 (2)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 (2)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-0,67</w:t>
            </w:r>
          </w:p>
        </w:tc>
        <w:tc>
          <w:tcPr>
            <w:tcW w:w="1417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0.077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-1,61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64,17</w:t>
            </w:r>
          </w:p>
        </w:tc>
        <w:tc>
          <w:tcPr>
            <w:tcW w:w="1417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7,7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13,9</w:t>
            </w:r>
          </w:p>
        </w:tc>
      </w:tr>
    </w:tbl>
    <w:p w:rsidR="00FE3689" w:rsidRPr="00697377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>Код реалізованих опраторів</w:t>
      </w:r>
    </w:p>
    <w:p w:rsidR="00FE3689" w:rsidRPr="00E01DE1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mutationChildren = random_mutation(parents ,options,NVARS,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 state, thisScore,thisPopulation);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4B8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випадкова мутація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T=100;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ti=state.Generation;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a=2.0*randn*((log10(T)-log10(ti))/log10(T));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b=0;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deltaH=randn/(a-b)+b;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i=1:length(parents)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child=thisPopulation(parents(i),:);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mutationPoints=find(rand(1,length(child))&lt;0.01);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child(mutationPoints)=~child(mutationPoints);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mutationChildren(i,:)= child+deltaH;</w:t>
      </w:r>
    </w:p>
    <w:p w:rsidR="00FE3689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FE3689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FE3689" w:rsidRDefault="00FE3689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3689" w:rsidRPr="00E01DE1" w:rsidRDefault="00FE3689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>Код тестових функцій: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abs(x);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689" w:rsidRPr="00E01DE1" w:rsidRDefault="00FE3689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3689" w:rsidRPr="00171A60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FE3689" w:rsidRPr="00171A60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FE3689" w:rsidRPr="00497D6E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7D6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689" w:rsidRPr="008B4B8A" w:rsidRDefault="00FE3689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FE3689" w:rsidRPr="008413C8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689" w:rsidRPr="009420CB" w:rsidRDefault="00FE3689" w:rsidP="009420CB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20CB">
        <w:rPr>
          <w:rFonts w:ascii="Times New Roman" w:hAnsi="Times New Roman"/>
          <w:b/>
          <w:color w:val="000000"/>
          <w:sz w:val="28"/>
          <w:szCs w:val="28"/>
        </w:rPr>
        <w:t>Висновок:</w:t>
      </w:r>
      <w:r>
        <w:rPr>
          <w:rFonts w:ascii="Times New Roman" w:hAnsi="Times New Roman"/>
          <w:color w:val="000000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знайомився</w:t>
      </w:r>
      <w:r w:rsidRPr="0029634C">
        <w:rPr>
          <w:rFonts w:ascii="Times New Roman" w:hAnsi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/>
          <w:sz w:val="28"/>
          <w:szCs w:val="28"/>
        </w:rPr>
        <w:t>, вивчив</w:t>
      </w:r>
      <w:r w:rsidRPr="0029634C">
        <w:rPr>
          <w:rFonts w:ascii="Times New Roman" w:hAnsi="Times New Roman"/>
          <w:sz w:val="28"/>
          <w:szCs w:val="28"/>
        </w:rPr>
        <w:t xml:space="preserve"> роботу функції ga</w:t>
      </w:r>
      <w:r>
        <w:rPr>
          <w:rFonts w:ascii="Times New Roman" w:hAnsi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/>
          <w:sz w:val="28"/>
          <w:szCs w:val="28"/>
        </w:rPr>
        <w:t xml:space="preserve"> пакету Matlab</w:t>
      </w:r>
      <w:r>
        <w:rPr>
          <w:rFonts w:ascii="Times New Roman" w:hAnsi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FE3689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2F7"/>
    <w:rsid w:val="00086E33"/>
    <w:rsid w:val="00090704"/>
    <w:rsid w:val="00112FD2"/>
    <w:rsid w:val="00122583"/>
    <w:rsid w:val="00171A60"/>
    <w:rsid w:val="0018165F"/>
    <w:rsid w:val="001830E7"/>
    <w:rsid w:val="001E6558"/>
    <w:rsid w:val="001E7178"/>
    <w:rsid w:val="00236DBA"/>
    <w:rsid w:val="00242227"/>
    <w:rsid w:val="0029634C"/>
    <w:rsid w:val="00350ADB"/>
    <w:rsid w:val="003C4CD2"/>
    <w:rsid w:val="0044069D"/>
    <w:rsid w:val="004418A5"/>
    <w:rsid w:val="00445E63"/>
    <w:rsid w:val="00447645"/>
    <w:rsid w:val="00497D6E"/>
    <w:rsid w:val="004D69C0"/>
    <w:rsid w:val="00501E41"/>
    <w:rsid w:val="0050679C"/>
    <w:rsid w:val="005116B3"/>
    <w:rsid w:val="0054053A"/>
    <w:rsid w:val="005556E3"/>
    <w:rsid w:val="005E015E"/>
    <w:rsid w:val="006362F7"/>
    <w:rsid w:val="006510DC"/>
    <w:rsid w:val="0067588A"/>
    <w:rsid w:val="00697377"/>
    <w:rsid w:val="00720C34"/>
    <w:rsid w:val="00734F48"/>
    <w:rsid w:val="007825C5"/>
    <w:rsid w:val="00800BE6"/>
    <w:rsid w:val="008413C8"/>
    <w:rsid w:val="00843B96"/>
    <w:rsid w:val="00873A30"/>
    <w:rsid w:val="008A3826"/>
    <w:rsid w:val="008A66DA"/>
    <w:rsid w:val="008B4B8A"/>
    <w:rsid w:val="008F7068"/>
    <w:rsid w:val="0094125B"/>
    <w:rsid w:val="009420CB"/>
    <w:rsid w:val="00A13860"/>
    <w:rsid w:val="00A15DBC"/>
    <w:rsid w:val="00A23058"/>
    <w:rsid w:val="00A74FAC"/>
    <w:rsid w:val="00AA0C22"/>
    <w:rsid w:val="00AF4F50"/>
    <w:rsid w:val="00B962CC"/>
    <w:rsid w:val="00BB0165"/>
    <w:rsid w:val="00C064D0"/>
    <w:rsid w:val="00C40E36"/>
    <w:rsid w:val="00C53D43"/>
    <w:rsid w:val="00C77D25"/>
    <w:rsid w:val="00D139E5"/>
    <w:rsid w:val="00D20F12"/>
    <w:rsid w:val="00D37186"/>
    <w:rsid w:val="00DB62E5"/>
    <w:rsid w:val="00DD1A18"/>
    <w:rsid w:val="00DD2B9F"/>
    <w:rsid w:val="00DE6E7B"/>
    <w:rsid w:val="00E01DE1"/>
    <w:rsid w:val="00E1572C"/>
    <w:rsid w:val="00E41DB6"/>
    <w:rsid w:val="00F119F4"/>
    <w:rsid w:val="00F465B1"/>
    <w:rsid w:val="00F90CD5"/>
    <w:rsid w:val="00FA62E6"/>
    <w:rsid w:val="00FE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25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6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00B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E7178"/>
    <w:rPr>
      <w:rFonts w:cs="Times New Roman"/>
      <w:color w:val="808080"/>
    </w:rPr>
  </w:style>
  <w:style w:type="character" w:customStyle="1" w:styleId="hps">
    <w:name w:val="hps"/>
    <w:basedOn w:val="DefaultParagraphFont"/>
    <w:uiPriority w:val="99"/>
    <w:rsid w:val="00DD2B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2963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/>
      <w:caps/>
      <w:sz w:val="28"/>
      <w:szCs w:val="20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0ADB"/>
    <w:rPr>
      <w:rFonts w:ascii="Times New Roman" w:hAnsi="Times New Roman" w:cs="Times New Roman"/>
      <w:caps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522</TotalTime>
  <Pages>10</Pages>
  <Words>2431</Words>
  <Characters>1387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29</cp:revision>
  <cp:lastPrinted>2015-05-21T19:39:00Z</cp:lastPrinted>
  <dcterms:created xsi:type="dcterms:W3CDTF">2015-04-10T12:16:00Z</dcterms:created>
  <dcterms:modified xsi:type="dcterms:W3CDTF">2016-05-24T20:05:00Z</dcterms:modified>
</cp:coreProperties>
</file>