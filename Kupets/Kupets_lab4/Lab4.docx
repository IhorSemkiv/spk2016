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88"/>
        <w:gridCol w:w="1539"/>
        <w:gridCol w:w="3617"/>
        <w:gridCol w:w="1022"/>
        <w:gridCol w:w="1463"/>
      </w:tblGrid>
      <w:tr w:rsidR="00873AFF" w:rsidRPr="00B31A07" w:rsidTr="0093057C">
        <w:trPr>
          <w:jc w:val="center"/>
        </w:trPr>
        <w:tc>
          <w:tcPr>
            <w:tcW w:w="3527" w:type="dxa"/>
            <w:gridSpan w:val="2"/>
          </w:tcPr>
          <w:p w:rsidR="00873AFF" w:rsidRPr="00B31A07" w:rsidRDefault="00873AFF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B31A07">
              <w:rPr>
                <w:rFonts w:ascii="Times New Roman" w:hAnsi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617" w:type="dxa"/>
          </w:tcPr>
          <w:p w:rsidR="00873AFF" w:rsidRPr="00B31A07" w:rsidRDefault="00873AFF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  <w:tc>
          <w:tcPr>
            <w:tcW w:w="1022" w:type="dxa"/>
          </w:tcPr>
          <w:p w:rsidR="00873AFF" w:rsidRPr="00B31A07" w:rsidRDefault="00873AFF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оцінка</w:t>
            </w:r>
          </w:p>
        </w:tc>
        <w:tc>
          <w:tcPr>
            <w:tcW w:w="1463" w:type="dxa"/>
          </w:tcPr>
          <w:p w:rsidR="00873AFF" w:rsidRPr="00B31A07" w:rsidRDefault="00873AFF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підпис</w:t>
            </w:r>
          </w:p>
        </w:tc>
      </w:tr>
      <w:tr w:rsidR="00873AFF" w:rsidRPr="00B31A07" w:rsidTr="0093057C">
        <w:trPr>
          <w:jc w:val="center"/>
        </w:trPr>
        <w:tc>
          <w:tcPr>
            <w:tcW w:w="1988" w:type="dxa"/>
          </w:tcPr>
          <w:p w:rsidR="00873AFF" w:rsidRPr="00B31A07" w:rsidRDefault="00873AFF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СПКм-12</w:t>
            </w:r>
          </w:p>
        </w:tc>
        <w:tc>
          <w:tcPr>
            <w:tcW w:w="1539" w:type="dxa"/>
          </w:tcPr>
          <w:p w:rsidR="00873AFF" w:rsidRPr="00B31A07" w:rsidRDefault="00873AFF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17" w:type="dxa"/>
            <w:vMerge w:val="restart"/>
            <w:vAlign w:val="center"/>
          </w:tcPr>
          <w:p w:rsidR="00873AFF" w:rsidRPr="00B31A07" w:rsidRDefault="00873AFF" w:rsidP="0093057C">
            <w:pPr>
              <w:spacing w:after="0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 w:rsidRPr="00B31A07">
              <w:rPr>
                <w:rFonts w:ascii="Times New Roman" w:hAnsi="Times New Roman"/>
                <w:b/>
                <w:sz w:val="28"/>
                <w:szCs w:val="28"/>
              </w:rPr>
              <w:t>Генетичні алгоритми пошуку пошуку</w:t>
            </w:r>
          </w:p>
        </w:tc>
        <w:tc>
          <w:tcPr>
            <w:tcW w:w="1022" w:type="dxa"/>
            <w:vMerge w:val="restart"/>
          </w:tcPr>
          <w:p w:rsidR="00873AFF" w:rsidRPr="00B31A07" w:rsidRDefault="00873AFF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3" w:type="dxa"/>
            <w:vMerge w:val="restart"/>
          </w:tcPr>
          <w:p w:rsidR="00873AFF" w:rsidRPr="00B31A07" w:rsidRDefault="00873AFF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3AFF" w:rsidRPr="00B31A07" w:rsidTr="0093057C">
        <w:trPr>
          <w:jc w:val="center"/>
        </w:trPr>
        <w:tc>
          <w:tcPr>
            <w:tcW w:w="3527" w:type="dxa"/>
            <w:gridSpan w:val="2"/>
          </w:tcPr>
          <w:p w:rsidR="00873AFF" w:rsidRPr="00B31A07" w:rsidRDefault="00873AFF" w:rsidP="0093057C">
            <w:pPr>
              <w:tabs>
                <w:tab w:val="center" w:pos="1688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Купець І.В.</w:t>
            </w:r>
          </w:p>
        </w:tc>
        <w:tc>
          <w:tcPr>
            <w:tcW w:w="0" w:type="auto"/>
            <w:vMerge/>
            <w:vAlign w:val="center"/>
          </w:tcPr>
          <w:p w:rsidR="00873AFF" w:rsidRPr="00B31A07" w:rsidRDefault="00873AFF" w:rsidP="0093057C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873AFF" w:rsidRPr="00B31A07" w:rsidRDefault="00873AFF" w:rsidP="00930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73AFF" w:rsidRPr="00B31A07" w:rsidRDefault="00873AFF" w:rsidP="00930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3AFF" w:rsidRPr="00B31A07" w:rsidTr="0093057C">
        <w:trPr>
          <w:jc w:val="center"/>
        </w:trPr>
        <w:tc>
          <w:tcPr>
            <w:tcW w:w="3527" w:type="dxa"/>
            <w:gridSpan w:val="2"/>
          </w:tcPr>
          <w:p w:rsidR="00873AFF" w:rsidRPr="00B31A07" w:rsidRDefault="00873AFF" w:rsidP="009305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 xml:space="preserve">№ залікової: </w:t>
            </w:r>
          </w:p>
        </w:tc>
        <w:tc>
          <w:tcPr>
            <w:tcW w:w="0" w:type="auto"/>
            <w:vMerge/>
            <w:vAlign w:val="center"/>
          </w:tcPr>
          <w:p w:rsidR="00873AFF" w:rsidRPr="00B31A07" w:rsidRDefault="00873AFF" w:rsidP="0093057C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873AFF" w:rsidRPr="00B31A07" w:rsidRDefault="00873AFF" w:rsidP="00930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73AFF" w:rsidRPr="00B31A07" w:rsidRDefault="00873AFF" w:rsidP="00930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3AFF" w:rsidRPr="00B31A07" w:rsidTr="0093057C">
        <w:trPr>
          <w:jc w:val="center"/>
        </w:trPr>
        <w:tc>
          <w:tcPr>
            <w:tcW w:w="3527" w:type="dxa"/>
            <w:gridSpan w:val="2"/>
            <w:vMerge w:val="restart"/>
          </w:tcPr>
          <w:p w:rsidR="00873AFF" w:rsidRPr="00B31A07" w:rsidRDefault="00873AFF" w:rsidP="009305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vAlign w:val="center"/>
          </w:tcPr>
          <w:p w:rsidR="00873AFF" w:rsidRPr="00B31A07" w:rsidRDefault="00873AFF" w:rsidP="0093057C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2485" w:type="dxa"/>
            <w:gridSpan w:val="2"/>
          </w:tcPr>
          <w:p w:rsidR="00873AFF" w:rsidRPr="00B31A07" w:rsidRDefault="00873AFF" w:rsidP="009305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Викладач:</w:t>
            </w:r>
          </w:p>
        </w:tc>
      </w:tr>
      <w:tr w:rsidR="00873AFF" w:rsidRPr="00B31A07" w:rsidTr="0093057C">
        <w:trPr>
          <w:trHeight w:val="767"/>
          <w:jc w:val="center"/>
        </w:trPr>
        <w:tc>
          <w:tcPr>
            <w:tcW w:w="0" w:type="auto"/>
            <w:gridSpan w:val="2"/>
            <w:vMerge/>
            <w:vAlign w:val="center"/>
          </w:tcPr>
          <w:p w:rsidR="00873AFF" w:rsidRPr="00B31A07" w:rsidRDefault="00873AFF" w:rsidP="00930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73AFF" w:rsidRPr="00B31A07" w:rsidRDefault="00873AFF" w:rsidP="0093057C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2485" w:type="dxa"/>
            <w:gridSpan w:val="2"/>
          </w:tcPr>
          <w:p w:rsidR="00873AFF" w:rsidRPr="00B31A07" w:rsidRDefault="00873AFF" w:rsidP="009305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873AFF" w:rsidRPr="00B31A07" w:rsidRDefault="00873AFF" w:rsidP="009305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31A07">
              <w:rPr>
                <w:rFonts w:ascii="Times New Roman" w:hAnsi="Times New Roman"/>
                <w:sz w:val="24"/>
                <w:szCs w:val="24"/>
              </w:rPr>
              <w:t>Кривий Р.З.</w:t>
            </w:r>
          </w:p>
        </w:tc>
      </w:tr>
    </w:tbl>
    <w:p w:rsidR="00873AFF" w:rsidRDefault="00873AFF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873AFF" w:rsidRPr="000A15C4" w:rsidRDefault="00873AFF" w:rsidP="000A15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/>
          <w:sz w:val="28"/>
          <w:szCs w:val="28"/>
        </w:rPr>
        <w:t xml:space="preserve">: </w:t>
      </w:r>
      <w:r w:rsidRPr="000A15C4">
        <w:rPr>
          <w:rFonts w:ascii="Times New Roman" w:hAnsi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73AFF" w:rsidRDefault="00873AFF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6B7E">
        <w:rPr>
          <w:rFonts w:ascii="Times New Roman" w:hAnsi="Times New Roman"/>
          <w:b/>
          <w:sz w:val="28"/>
          <w:szCs w:val="28"/>
        </w:rPr>
        <w:t>Завдання: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A15C4">
        <w:rPr>
          <w:rFonts w:ascii="Times New Roman" w:hAnsi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Pr="00811A3E">
        <w:rPr>
          <w:rFonts w:ascii="Times New Roman" w:hAnsi="Times New Roman"/>
          <w:sz w:val="28"/>
          <w:szCs w:val="28"/>
        </w:rPr>
        <w:t>f(x) = a + bx + cx2 + dx3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1A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811A3E">
        <w:rPr>
          <w:rFonts w:ascii="Times New Roman" w:hAnsi="Times New Roman"/>
          <w:sz w:val="28"/>
          <w:szCs w:val="28"/>
        </w:rPr>
        <w:t xml:space="preserve"> інтервалі </w:t>
      </w:r>
    </w:p>
    <w:p w:rsidR="00873AFF" w:rsidRPr="008254AC" w:rsidRDefault="00873AFF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1A3E">
        <w:rPr>
          <w:rFonts w:ascii="Times New Roman" w:hAnsi="Times New Roman"/>
          <w:sz w:val="28"/>
          <w:szCs w:val="28"/>
        </w:rPr>
        <w:t>x = [-10, 53].</w:t>
      </w:r>
    </w:p>
    <w:p w:rsidR="00873AFF" w:rsidRPr="004B49C1" w:rsidRDefault="00873AFF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- </w:t>
      </w:r>
      <w:r>
        <w:rPr>
          <w:rFonts w:ascii="Times New Roman" w:hAnsi="Times New Roman"/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71"/>
        <w:gridCol w:w="1971"/>
        <w:gridCol w:w="1971"/>
        <w:gridCol w:w="1971"/>
        <w:gridCol w:w="1971"/>
      </w:tblGrid>
      <w:tr w:rsidR="00873AFF" w:rsidRPr="00676808" w:rsidTr="00676808">
        <w:tc>
          <w:tcPr>
            <w:tcW w:w="1971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676808">
              <w:rPr>
                <w:rFonts w:ascii="Times New Roman" w:hAnsi="Times New Roman"/>
                <w:sz w:val="28"/>
                <w:szCs w:val="28"/>
              </w:rPr>
              <w:t xml:space="preserve"> варіанту</w:t>
            </w:r>
          </w:p>
        </w:tc>
        <w:tc>
          <w:tcPr>
            <w:tcW w:w="1971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71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71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71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</w:tr>
      <w:tr w:rsidR="00873AFF" w:rsidRPr="00676808" w:rsidTr="00676808">
        <w:tc>
          <w:tcPr>
            <w:tcW w:w="1971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680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971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971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-63</w:t>
            </w:r>
          </w:p>
        </w:tc>
        <w:tc>
          <w:tcPr>
            <w:tcW w:w="1971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1971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873AFF" w:rsidRDefault="00873AFF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873AFF" w:rsidRPr="004B49C1" w:rsidRDefault="00873AFF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873AFF" w:rsidRDefault="00873AFF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73AFF" w:rsidRPr="00983299" w:rsidRDefault="00873AFF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Максимальне і мінімальне значення цільової функції</w:t>
      </w:r>
    </w:p>
    <w:p w:rsidR="00873AFF" w:rsidRPr="00065B6B" w:rsidRDefault="00873AFF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65B6B">
        <w:rPr>
          <w:rFonts w:ascii="Times New Roman" w:hAnsi="Times New Roman"/>
          <w:sz w:val="28"/>
          <w:szCs w:val="28"/>
        </w:rPr>
        <w:t xml:space="preserve">Графік </w:t>
      </w:r>
      <w:r>
        <w:rPr>
          <w:rFonts w:ascii="Times New Roman" w:hAnsi="Times New Roman"/>
          <w:sz w:val="28"/>
          <w:szCs w:val="28"/>
        </w:rPr>
        <w:t>функції згідно варіанту показаний на рис.1.</w:t>
      </w:r>
    </w:p>
    <w:p w:rsidR="00873AFF" w:rsidRDefault="00873AFF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73AFF" w:rsidRDefault="00873AFF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264D8">
        <w:rPr>
          <w:rFonts w:ascii="Times New Roman" w:hAnsi="Times New Roman"/>
          <w:b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" o:spid="_x0000_i1025" type="#_x0000_t75" style="width:244.5pt;height:216.75pt;visibility:visible">
            <v:imagedata r:id="rId4" o:title=""/>
          </v:shape>
        </w:pict>
      </w:r>
    </w:p>
    <w:p w:rsidR="00873AFF" w:rsidRDefault="00873AFF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65B6B">
        <w:rPr>
          <w:rFonts w:ascii="Times New Roman" w:hAnsi="Times New Roman"/>
          <w:sz w:val="28"/>
          <w:szCs w:val="28"/>
        </w:rPr>
        <w:t>Рис.1.</w:t>
      </w:r>
      <w:r>
        <w:rPr>
          <w:rFonts w:ascii="Times New Roman" w:hAnsi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/>
          <w:sz w:val="28"/>
          <w:szCs w:val="28"/>
          <w:lang w:val="ru-RU"/>
        </w:rPr>
        <w:t>[-10;53]</w:t>
      </w:r>
    </w:p>
    <w:p w:rsidR="00873AFF" w:rsidRPr="00983299" w:rsidRDefault="00873AFF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73AFF" w:rsidRDefault="00873AFF" w:rsidP="004B49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B795E">
        <w:rPr>
          <w:rFonts w:ascii="Times New Roman" w:hAnsi="Times New Roman"/>
          <w:sz w:val="28"/>
          <w:szCs w:val="28"/>
        </w:rPr>
        <w:t xml:space="preserve">Для знаходження мінімуму функції </w:t>
      </w:r>
      <w:r>
        <w:rPr>
          <w:rFonts w:ascii="Times New Roman" w:hAnsi="Times New Roman"/>
          <w:sz w:val="28"/>
          <w:szCs w:val="28"/>
        </w:rPr>
        <w:t>було вибрано інтервал [</w:t>
      </w:r>
      <w:r w:rsidRPr="004B49C1">
        <w:rPr>
          <w:rFonts w:ascii="Times New Roman" w:hAnsi="Times New Roman"/>
          <w:sz w:val="28"/>
          <w:szCs w:val="28"/>
          <w:lang w:val="ru-RU"/>
        </w:rPr>
        <w:t>-1</w:t>
      </w:r>
      <w:r>
        <w:rPr>
          <w:rFonts w:ascii="Times New Roman" w:hAnsi="Times New Roman"/>
          <w:sz w:val="28"/>
          <w:szCs w:val="28"/>
        </w:rPr>
        <w:t>0;53</w:t>
      </w:r>
      <w:r w:rsidRPr="00CB795E">
        <w:rPr>
          <w:rFonts w:ascii="Times New Roman" w:hAnsi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CB795E">
        <w:rPr>
          <w:rFonts w:ascii="Times New Roman" w:hAnsi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/>
          <w:sz w:val="28"/>
          <w:szCs w:val="28"/>
        </w:rPr>
        <w:t xml:space="preserve">()  і рівний: </w:t>
      </w:r>
      <w:r w:rsidRPr="004B49C1">
        <w:rPr>
          <w:rFonts w:ascii="Times New Roman" w:hAnsi="Times New Roman"/>
          <w:sz w:val="28"/>
          <w:szCs w:val="28"/>
        </w:rPr>
        <w:t>-3.3527e+03</w:t>
      </w:r>
      <w:r w:rsidRPr="00CB795E">
        <w:rPr>
          <w:rFonts w:ascii="Times New Roman" w:hAnsi="Times New Roman"/>
          <w:sz w:val="28"/>
          <w:szCs w:val="28"/>
        </w:rPr>
        <w:t xml:space="preserve">. </w:t>
      </w:r>
    </w:p>
    <w:p w:rsidR="00873AFF" w:rsidRDefault="00873AFF" w:rsidP="004B49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B795E">
        <w:rPr>
          <w:rFonts w:ascii="Times New Roman" w:hAnsi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/>
          <w:sz w:val="28"/>
          <w:szCs w:val="28"/>
        </w:rPr>
        <w:t>максимуму функції було вибрано</w:t>
      </w:r>
      <w:r w:rsidRPr="00CB795E">
        <w:rPr>
          <w:rFonts w:ascii="Times New Roman" w:hAnsi="Times New Roman"/>
          <w:sz w:val="28"/>
          <w:szCs w:val="28"/>
        </w:rPr>
        <w:t xml:space="preserve"> інтервал </w:t>
      </w:r>
      <w:r>
        <w:rPr>
          <w:rFonts w:ascii="Times New Roman" w:hAnsi="Times New Roman"/>
          <w:sz w:val="28"/>
          <w:szCs w:val="28"/>
        </w:rPr>
        <w:t>[-10;10</w:t>
      </w:r>
      <w:r w:rsidRPr="00CB795E">
        <w:rPr>
          <w:rFonts w:ascii="Times New Roman" w:hAnsi="Times New Roman"/>
          <w:sz w:val="28"/>
          <w:szCs w:val="28"/>
        </w:rPr>
        <w:t xml:space="preserve">]. Пошук </w:t>
      </w:r>
      <w:r>
        <w:rPr>
          <w:rFonts w:ascii="Times New Roman" w:hAnsi="Times New Roman"/>
          <w:sz w:val="28"/>
          <w:szCs w:val="28"/>
        </w:rPr>
        <w:t>максимуму</w:t>
      </w:r>
      <w:r w:rsidRPr="00CB795E">
        <w:rPr>
          <w:rFonts w:ascii="Times New Roman" w:hAnsi="Times New Roman"/>
          <w:sz w:val="28"/>
          <w:szCs w:val="28"/>
        </w:rPr>
        <w:t xml:space="preserve"> цільової функції для перевірки реалізовано у Matlab за допомогою функції </w:t>
      </w:r>
      <w:r w:rsidRPr="00CB795E">
        <w:rPr>
          <w:rFonts w:ascii="Times New Roman" w:hAnsi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, змінивши функцію на протилежну</w:t>
      </w:r>
      <w:r w:rsidRPr="00CB795E">
        <w:rPr>
          <w:rFonts w:ascii="Times New Roman" w:hAnsi="Times New Roman"/>
          <w:sz w:val="28"/>
          <w:szCs w:val="28"/>
        </w:rPr>
        <w:t xml:space="preserve"> і рівний: </w:t>
      </w:r>
      <w:r w:rsidRPr="004B49C1">
        <w:rPr>
          <w:rFonts w:ascii="Times New Roman" w:hAnsi="Times New Roman"/>
          <w:sz w:val="28"/>
          <w:szCs w:val="28"/>
        </w:rPr>
        <w:t>87.8872</w:t>
      </w:r>
      <w:r w:rsidRPr="00CB795E">
        <w:rPr>
          <w:rFonts w:ascii="Times New Roman" w:hAnsi="Times New Roman"/>
          <w:sz w:val="28"/>
          <w:szCs w:val="28"/>
        </w:rPr>
        <w:t>. Графік функції на і</w:t>
      </w:r>
      <w:r>
        <w:rPr>
          <w:rFonts w:ascii="Times New Roman" w:hAnsi="Times New Roman"/>
          <w:sz w:val="28"/>
          <w:szCs w:val="28"/>
        </w:rPr>
        <w:t>н</w:t>
      </w:r>
      <w:r w:rsidRPr="00CB795E">
        <w:rPr>
          <w:rFonts w:ascii="Times New Roman" w:hAnsi="Times New Roman"/>
          <w:sz w:val="28"/>
          <w:szCs w:val="28"/>
        </w:rPr>
        <w:t>тервалі [</w:t>
      </w:r>
      <w:r w:rsidRPr="006956DE">
        <w:rPr>
          <w:rFonts w:ascii="Times New Roman" w:hAnsi="Times New Roman"/>
          <w:sz w:val="28"/>
          <w:szCs w:val="28"/>
        </w:rPr>
        <w:t>-10</w:t>
      </w:r>
      <w:r>
        <w:rPr>
          <w:rFonts w:ascii="Times New Roman" w:hAnsi="Times New Roman"/>
          <w:sz w:val="28"/>
          <w:szCs w:val="28"/>
        </w:rPr>
        <w:t>;1</w:t>
      </w:r>
      <w:r w:rsidRPr="006956DE">
        <w:rPr>
          <w:rFonts w:ascii="Times New Roman" w:hAnsi="Times New Roman"/>
          <w:sz w:val="28"/>
          <w:szCs w:val="28"/>
        </w:rPr>
        <w:t>0</w:t>
      </w:r>
      <w:r w:rsidRPr="00CB795E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/>
          <w:sz w:val="28"/>
          <w:szCs w:val="28"/>
        </w:rPr>
        <w:t>.</w:t>
      </w:r>
    </w:p>
    <w:p w:rsidR="00873AFF" w:rsidRPr="00CB795E" w:rsidRDefault="00873AFF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873AFF" w:rsidRPr="00CB795E" w:rsidRDefault="00873AFF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873AFF" w:rsidRDefault="00873AFF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73AFF" w:rsidRDefault="00873AFF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73AFF" w:rsidRDefault="00873AFF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73AFF" w:rsidRDefault="00873AFF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5264D8">
        <w:rPr>
          <w:rFonts w:ascii="Times New Roman" w:hAnsi="Times New Roman"/>
          <w:noProof/>
          <w:sz w:val="28"/>
          <w:szCs w:val="28"/>
          <w:lang w:val="en-US"/>
        </w:rPr>
        <w:pict>
          <v:shape id="Рисунок 13" o:spid="_x0000_i1026" type="#_x0000_t75" style="width:266.25pt;height:231.75pt;visibility:visible">
            <v:imagedata r:id="rId5" o:title=""/>
          </v:shape>
        </w:pict>
      </w:r>
    </w:p>
    <w:p w:rsidR="00873AFF" w:rsidRPr="00CB795E" w:rsidRDefault="00873AFF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/>
          <w:sz w:val="28"/>
          <w:szCs w:val="28"/>
          <w:lang w:val="ru-RU"/>
        </w:rPr>
        <w:t>-10</w:t>
      </w:r>
      <w:r>
        <w:rPr>
          <w:rFonts w:ascii="Times New Roman" w:hAnsi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/>
          <w:sz w:val="28"/>
          <w:szCs w:val="28"/>
          <w:lang w:val="ru-RU"/>
        </w:rPr>
        <w:t>]</w:t>
      </w:r>
    </w:p>
    <w:p w:rsidR="00873AFF" w:rsidRPr="004E0C29" w:rsidRDefault="00873AFF" w:rsidP="0023151B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873AFF" w:rsidRDefault="00873AFF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E0C29">
        <w:rPr>
          <w:rFonts w:ascii="Times New Roman" w:hAnsi="Times New Roman"/>
          <w:b/>
          <w:sz w:val="28"/>
          <w:szCs w:val="28"/>
        </w:rPr>
        <w:t>Результати виконання програми</w:t>
      </w:r>
    </w:p>
    <w:p w:rsidR="00873AFF" w:rsidRPr="00B43E4C" w:rsidRDefault="00873AFF" w:rsidP="00B43E4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873AFF" w:rsidRDefault="00873AFF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Результати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873AFF" w:rsidRDefault="00873AFF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660"/>
        <w:gridCol w:w="2267"/>
        <w:gridCol w:w="2464"/>
        <w:gridCol w:w="2464"/>
      </w:tblGrid>
      <w:tr w:rsidR="00873AFF" w:rsidRPr="00676808" w:rsidTr="00676808">
        <w:tc>
          <w:tcPr>
            <w:tcW w:w="2660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6808">
              <w:rPr>
                <w:rFonts w:ascii="Times New Roman" w:hAnsi="Times New Roman"/>
                <w:sz w:val="28"/>
                <w:szCs w:val="28"/>
              </w:rPr>
              <w:t>Кількість поколінь, розмір популяції</w:t>
            </w:r>
          </w:p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ru-RU"/>
              </w:rPr>
              <w:t>300</w:t>
            </w:r>
          </w:p>
        </w:tc>
      </w:tr>
      <w:tr w:rsidR="00873AFF" w:rsidRPr="00676808" w:rsidTr="00676808">
        <w:tc>
          <w:tcPr>
            <w:tcW w:w="2660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67680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-33519.73</w:t>
            </w:r>
          </w:p>
        </w:tc>
        <w:tc>
          <w:tcPr>
            <w:tcW w:w="2464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-33526.73</w:t>
            </w:r>
          </w:p>
        </w:tc>
        <w:tc>
          <w:tcPr>
            <w:tcW w:w="2464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-33526.83</w:t>
            </w:r>
          </w:p>
        </w:tc>
      </w:tr>
      <w:tr w:rsidR="00873AFF" w:rsidRPr="00676808" w:rsidTr="00676808">
        <w:tc>
          <w:tcPr>
            <w:tcW w:w="2660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67680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87.79712</w:t>
            </w:r>
          </w:p>
        </w:tc>
        <w:tc>
          <w:tcPr>
            <w:tcW w:w="2464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87.88631</w:t>
            </w:r>
          </w:p>
        </w:tc>
        <w:tc>
          <w:tcPr>
            <w:tcW w:w="2464" w:type="dxa"/>
          </w:tcPr>
          <w:p w:rsidR="00873AFF" w:rsidRPr="00676808" w:rsidRDefault="00873AFF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87.88721</w:t>
            </w:r>
          </w:p>
        </w:tc>
      </w:tr>
    </w:tbl>
    <w:p w:rsidR="00873AFF" w:rsidRPr="00A92FB4" w:rsidRDefault="00873AFF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73AFF" w:rsidRDefault="00873AFF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Отже похибка при знаходженні мінімуму і максимуму залежать від кількості поколінь і розміру популяції, при їхньому збільшенні похибки прямують до 0.</w:t>
      </w:r>
    </w:p>
    <w:p w:rsidR="00873AFF" w:rsidRDefault="00873AFF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 w:rsidRPr="005264D8">
        <w:rPr>
          <w:rFonts w:ascii="Times New Roman" w:hAnsi="Times New Roman"/>
          <w:noProof/>
          <w:sz w:val="28"/>
          <w:szCs w:val="28"/>
          <w:lang w:val="en-US"/>
        </w:rPr>
        <w:pict>
          <v:shape id="Рисунок 16" o:spid="_x0000_i1027" type="#_x0000_t75" style="width:212.25pt;height:147.75pt;visibility:visible">
            <v:imagedata r:id="rId6" o:title=""/>
          </v:shape>
        </w:pict>
      </w:r>
    </w:p>
    <w:p w:rsidR="00873AFF" w:rsidRDefault="00873AFF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Рис.3. Результати виконання програми</w:t>
      </w:r>
    </w:p>
    <w:p w:rsidR="00873AFF" w:rsidRDefault="00873AFF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3AFF" w:rsidRDefault="00873AFF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3AFF" w:rsidRPr="004E0C29" w:rsidRDefault="00873AFF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E0C29">
        <w:rPr>
          <w:rFonts w:ascii="Times New Roman" w:hAnsi="Times New Roman"/>
          <w:color w:val="000000"/>
          <w:sz w:val="28"/>
          <w:szCs w:val="28"/>
        </w:rPr>
        <w:t>Результат виконання програми для десяти</w:t>
      </w:r>
      <w:r>
        <w:rPr>
          <w:rFonts w:ascii="Times New Roman" w:hAnsi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/>
          <w:color w:val="000000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 xml:space="preserve"> для знаходження максимуму функції:</w:t>
      </w:r>
    </w:p>
    <w:p w:rsidR="00873AFF" w:rsidRPr="004E0C29" w:rsidRDefault="00873AFF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  <w:sectPr w:rsidR="00873AFF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Початкова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[9.643394] fitness = -1985.6223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[0.121644974] fitness = 41.968227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[-1.0329428] fitness = 87.299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[-1.8291178] fitness = 75.473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[-9.716902] fitness = -2615.742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[1.5502434] fitness = -104.02106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[-8.142044] fitness = -1634.1328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[-9.446028] fitness = -2428.4312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[-7.1178555] fitness = -1128.79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[-7.5295076] fitness = -1319.852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[2.0446072] fitness = -174.7734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[4.1669407] fitness = -574.24994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[-2.9248133] fitness = -4.620495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[7.354418] fitness = -1367.7332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[-8.062752] fitness = -1591.3888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[-9.303861] fitness = -2333.2615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[0.39224625] fitness = 21.502409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[4.1689625] fitness = -574.69324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[0.46643448] fitness = 15.277078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[7.50708] fitness = -1408.7814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[9.008881] fitness = -1815.3975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[8.511154] fitness = -1680.6504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[1.4184837] fitness = -86.812744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[7.767456] fitness = -1479.0472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[-9.326228] fitness = -2348.0928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[-6.5996695] fitness = -910.5645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[-5.846746] fitness = -636.1337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[-5.3915906] fitness = -493.7905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[2.0432386] fitness = -174.56447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[-1.0329428] fitness = 87.299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[-1.8291178] fitness = 75.473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[-1.0329428] fitness = 87.299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[-1.8291178] fitness = 75.473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[0.39224625] fitness = 21.502409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[-1.8291178] fitness = 75.473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[0.39224625] fitness = 21.502409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[-1.8291178] fitness = 75.473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[0.121644974] fitness = 41.968227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[1.4184837] fitness = -86.812744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[-1.0329428] fitness = 87.299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[0.46643448] fitness = 15.277078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[3.7354965] fitness = -482.05975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[-2.5458183] fitness = 31.856846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[-5.0764155] fitness = -405.25488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[-3.2025194] fitness = -37.490017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[-5.513774] fitness = -530.30286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[6.5257416] fitness = -1147.8535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87.39345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[-1.8291178] fitness = 75.473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[-3.0593767] fitness = -19.889032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[0.37525082] fitness = 22.891712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[-0.2239275] fitness = 62.842613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[-4.1476526] fitness = -190.1256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[8.284954] fitness = -1619.2805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[-0.11850262] fitness = 57.11293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[0.80485916] fitness = -16.379696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[7.3957405] fitness = -1378.8314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[1.4902592] fitness = -96.098465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[5.3481913] fitness = -849.03973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[-3.944497] fitness = -151.8458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[-5.5965433] fitness = -555.7413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[-0.33856392] fitness = 68.42508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[8.987907] fitness = -1809.7349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[4.7628355] fitness = -709.1307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[5.311064] fitness = -839.9707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[7.2816963] fitness = -1348.2262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[-1.3336678] fitness = 87.182175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[-3.606739] fitness = -94.9081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[0.4114685] fitness = 19.91449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[-8.285988] fitness = -1713.3186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[-9.993774] fitness = -2815.4138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[7.414364] fitness = -1383.8365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[-9.235062] fitness = -2287.975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[-5.6708775] fitness = -579.07495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[-5.643152] fitness = -570.31775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[9.755039] fitness = -2015.2899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[-2.0752134] fitness = 64.13875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[8.76116] fitness = -1748.4127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[-5.083083] fitness = -407.04446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[1.2137356] fitness = -61.50617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[-7.7900147] fitness = -1449.0691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[-7.2767425] fitness = -1200.6504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[-5.2539015] fitness = -454.11716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28 [-9.878004]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-2730.9058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[-6.7164936]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-957.6327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87.39345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[2.0977287] fitness = -182.93756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[3.962411] fitness = -529.93677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[8.582323] fitness = -1699.9512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[-9.426895] fitness = -2415.498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[-2.5508537] fitness = 31.434376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[-8.614039] fitness = -1901.5336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[9.655334] fitness = -1988.8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[-7.459303] fitness = -1286.1385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[7.3074036] fitness = -1355.1183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[-7.899252] fitness = -1505.2006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[3.3659286] fitness = -407.15616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[6.9715977] fitness = -1265.4482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Результат:</w:t>
      </w:r>
    </w:p>
    <w:p w:rsidR="00873AFF" w:rsidRPr="006555E7" w:rsidRDefault="00873AFF" w:rsidP="00344094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  <w:sectPr w:rsidR="00873AFF" w:rsidRPr="006555E7" w:rsidSect="004E0C2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[-1.3081512] fitness = 87.39345</w:t>
      </w:r>
    </w:p>
    <w:p w:rsidR="00873AFF" w:rsidRDefault="00873AFF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3AFF" w:rsidRDefault="00873AFF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3AFF" w:rsidRDefault="00873AFF" w:rsidP="003B121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4E0C29">
        <w:rPr>
          <w:rFonts w:ascii="Times New Roman" w:hAnsi="Times New Roman"/>
          <w:color w:val="000000"/>
          <w:sz w:val="28"/>
          <w:szCs w:val="28"/>
        </w:rPr>
        <w:t>Результат виконання програми для десяти</w:t>
      </w:r>
      <w:r>
        <w:rPr>
          <w:rFonts w:ascii="Times New Roman" w:hAnsi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/>
          <w:color w:val="000000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 xml:space="preserve"> для знаходження мінімуму функції:</w:t>
      </w:r>
    </w:p>
    <w:p w:rsidR="00873AFF" w:rsidRDefault="00873AFF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873AFF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Початкова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[17.452446] fitness = 3348.398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[39.36022] fitness = -19817.55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[10.250298] fitness = 2145.4995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[-0.072909355] fitness = -54.460007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[51.804398] fitness = -68721.164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[41.18895] fitness = -24920.133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[20.09362] fitness = 3196.8672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[45.476013] fitness = -39530.8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[46.18237] fitness = -42318.51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[-4.9962] fitness = 384.00494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[25.73928] fitness = 1081.793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[31.100574] fitness = -3991.42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[29.843887] fitness = -2484.082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[24.449932] fitness = 1819.1748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[-9.800312] fitness = 2675.0151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[-2.968668] fitness = 9.4615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[39.3651] fitness = -19830.324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[2.4828062] fitness = 245.22014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[-5.908684] fitness = 656.85376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[12.313604] fitness = 2649.33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[25.330658] fitness = 1333.669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[51.656746] fitness = -67927.0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[2.513752] fitness = 250.45581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[41.360077] fitness = -25430.785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[5.719907] fitness = 941.14734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[-9.0571785] fitness = 2173.1926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[12.384445] fitness = 2665.1245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[13.576748] fitness = 2910.9612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[19.843952] fitness = 3230.5308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[17.452446] fitness = 3348.398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[12.384445] fitness = 2665.1245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[13.576748] fitness = 2910.9612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[13.576748] fitness = 2910.9612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[20.09362] fitness = 3196.8672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[17.452446] fitness = 3348.398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[17.452446] fitness = 3348.398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[17.452446] fitness = 3348.398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[13.576748] fitness = 2910.9612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[20.09362] fitness = 3196.8672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[-9.800312] fitness = 2675.0151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[17.452446] fitness = 3348.398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[20.09362] fitness = 3196.8672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[19.843952] fitness = 3230.5308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[10.250298] fitness = 2145.4995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[19.843952] fitness = 3230.5308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[17.452446] fitness = 3348.398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[-1.3964596] fitness = -86.501236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[22.319244] fitness = 2691.5264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[21.25714] fitness = 2980.4707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[5.314946] fitness = 840.91785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[17.451038] fitness = 3348.3667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[2.2683868] fitness = 209.87567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-86.501236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[17.452446] fitness = 3348.398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[22.33622] fitness = 2686.1602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[15.871315] fitness = 3249.3958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[12.83441] fitness = 2762.509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[30.26912] fitness = -2970.7168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[34.536892] fitness = -9249.75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[7.891222] fitness = 1512.5342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-9249.75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[24.402737] fitness = 1843.0391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[41.208553] fitness = -24978.328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[-8.4591875] fitness = 1811.3389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[43.08577] fitness = -30909.719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[48.383575] fitness = -51742.1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[27.585018] fitness = -279.17188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-51742.1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[-3.7339559] fitness = 115.38188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[9.760372] fitness = 2016.7043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[24.619408] fitness = 1731.7041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[4.962531] fitness = 756.0965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[16.279753] fitness = 3286.7544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[5.0639744] fitness = 780.26654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115.38188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[6.079731] fitness = 1032.3754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[35.835373] fitness = -11706.875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[34.66326] fitness = -9477.027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[4.1873217] fitness = 578.72375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[33.916702] fitness = -8170.51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[27.205326] fitness = 31.708984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-11706.875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[-4.3125067] fitness = 223.45767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[35.41559] fitness = -10882.715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[51.737354] fitness = -68359.875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[2.8432312] fitness = 308.23807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[11.448263] fitness = 2447.3682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[24.238922] fitness = 1924.2041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-68359.875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[7.909851] fitness = 1517.5784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[11.434937] fitness = 2444.1384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[-7.5081615] fitness = 1309.5519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[-5.1859865] fitness = 435.11853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28 [42.485962]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-28936.543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29 [9.933571]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2062.5073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-28936.543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[10.442469] fitness = 2195.3037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[21.620749] fitness = 2891.7627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[32.334892] fitness = -5681.865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[27.400837] fitness = -126.31055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28 [33.157635]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-6929.8066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[21.8266]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2836.8848 </w:t>
      </w:r>
    </w:p>
    <w:p w:rsidR="00873AFF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-6929.8066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[43.269558] fitness = -31529.29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[-0.27775383] fitness = -65.54838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[2.5884113] fitness = 263.2247 </w:t>
      </w:r>
    </w:p>
    <w:p w:rsidR="00873AFF" w:rsidRPr="00344094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[7.04628] fitness = 1285.3188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28 [22.27716]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2704.7295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[29.239098]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-1832.0488 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-31529.29</w:t>
      </w:r>
    </w:p>
    <w:p w:rsidR="00873AFF" w:rsidRPr="00875183" w:rsidRDefault="00873AFF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Результат</w:t>
      </w: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73AFF" w:rsidRDefault="00873AFF" w:rsidP="0034409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  <w:sectPr w:rsidR="00873AFF" w:rsidSect="003B121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>[43.269558] fitness = -31529.29</w:t>
      </w:r>
    </w:p>
    <w:p w:rsidR="00873AFF" w:rsidRDefault="00873AFF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73AFF" w:rsidRDefault="00873AFF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програми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 generate(GAPopulation 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xrate,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mrate,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min_range,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max_range) {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(xrate &lt; 0 || xrate &gt; 100 || mrate &lt; 0 || mrate &gt; 100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 xrate + mrate &gt; 100)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xrate і/чи mrate неправилно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GAIndividual[] newg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GAIndividual[p.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newg_index = 0;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xn = xrate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mn = mrate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xn; i++) {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p1 = p.tr_select();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p2 = p.tr_select();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newg[newg_index++] = 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uniform</w:t>
      </w:r>
      <w:r>
        <w:rPr>
          <w:rFonts w:ascii="Consolas" w:hAnsi="Consolas" w:cs="Consolas"/>
          <w:color w:val="000000"/>
          <w:sz w:val="20"/>
          <w:szCs w:val="20"/>
        </w:rPr>
        <w:t>(p.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[p1],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mn; i++){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newg[newg_index++] =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[p.tr_select()].mutate(p.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[n],max_range);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newg_index; i &lt;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newg[i] =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[p.tr_select()];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GAPopulation(newg);</w:t>
      </w:r>
    </w:p>
    <w:p w:rsidR="00873AFF" w:rsidRDefault="00873AFF" w:rsidP="003B121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tr_select() {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pop_size/10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s_index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s_fitness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[s_index].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tr_size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 tr_size; i++) {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tmp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[tmp].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 xml:space="preserve"> &lt; s_fitness)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max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s_index = tmp;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s_fitness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[tmp].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s_index;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uniform(GAIndividual f, GAIndividual m) {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child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random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fs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(f.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ms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(m.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maska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[fs.length()];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fs.length(); i++){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maska[i] = random.nextInt(2);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childs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fs.length(); i++) {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(maska[i] == 0) childs += fs.charAt(i);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childs += ms.charAt(i);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child[0]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r>
        <w:rPr>
          <w:rFonts w:ascii="Consolas" w:hAnsi="Consolas" w:cs="Consolas"/>
          <w:color w:val="000000"/>
          <w:sz w:val="20"/>
          <w:szCs w:val="20"/>
        </w:rPr>
        <w:t>(childs);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GAIndividual(child);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mutate(GAIndividual gaIndividual,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max_reg) {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result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result[i] = 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string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 gaIndividual.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string.indexOf(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pp1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pp2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(pp1 &gt; pp2)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 = pp1; pp1 = pp2; pp2 = q;} 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charmas = string.toCharArray();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 = charmas[pp1];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charmas[pp1] = charmas[pp2];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charmas[pp2] = c;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end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charmas.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 += charmas[j];}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result[i]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r>
        <w:rPr>
          <w:rFonts w:ascii="Consolas" w:hAnsi="Consolas" w:cs="Consolas"/>
          <w:color w:val="000000"/>
          <w:sz w:val="20"/>
          <w:szCs w:val="20"/>
        </w:rPr>
        <w:t>(end);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(result[i] &gt; max_reg[i]) result[i] = max_reg[i];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GAIndividual(result);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AFF" w:rsidRDefault="00873AFF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73AFF" w:rsidRPr="000A15C4" w:rsidRDefault="00873AFF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73AFF" w:rsidRPr="00E30C4C" w:rsidRDefault="00873AFF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/>
          <w:b/>
          <w:sz w:val="28"/>
          <w:szCs w:val="28"/>
        </w:rPr>
        <w:t>Висновки:</w:t>
      </w:r>
      <w:r>
        <w:rPr>
          <w:rFonts w:ascii="Times New Roman" w:hAnsi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E30C4C">
        <w:rPr>
          <w:rFonts w:ascii="Times New Roman" w:hAnsi="Times New Roman"/>
          <w:sz w:val="28"/>
          <w:szCs w:val="28"/>
        </w:rPr>
        <w:t>еалізува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E30C4C">
        <w:rPr>
          <w:rFonts w:ascii="Times New Roman" w:hAnsi="Times New Roman"/>
          <w:sz w:val="28"/>
          <w:szCs w:val="28"/>
        </w:rPr>
        <w:t xml:space="preserve">за допомогою </w:t>
      </w:r>
      <w:r>
        <w:rPr>
          <w:rFonts w:ascii="Times New Roman" w:hAnsi="Times New Roman"/>
          <w:sz w:val="28"/>
          <w:szCs w:val="28"/>
        </w:rPr>
        <w:t xml:space="preserve">програмної мови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/>
          <w:sz w:val="28"/>
          <w:szCs w:val="28"/>
        </w:rPr>
        <w:t xml:space="preserve"> програмне забезпечення для </w:t>
      </w:r>
      <w:r>
        <w:rPr>
          <w:rFonts w:ascii="Times New Roman" w:hAnsi="Times New Roman"/>
          <w:sz w:val="28"/>
          <w:szCs w:val="28"/>
        </w:rPr>
        <w:t>пошуку оптимумів функції, в якому використав турнірний відбір, рівномірне схрещування  і класичну мутацію обміну.  Програма показує результати за короткий період часу з невеликою похибкою навіть при невеликій кількості поколінь і розміру популяції, але при збільшенні цих параметрів похибка прямує до 0.</w:t>
      </w:r>
    </w:p>
    <w:sectPr w:rsidR="00873AFF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6B7E"/>
    <w:rsid w:val="000356A0"/>
    <w:rsid w:val="000427D4"/>
    <w:rsid w:val="00065B6B"/>
    <w:rsid w:val="00072AAB"/>
    <w:rsid w:val="0007317D"/>
    <w:rsid w:val="000A15C4"/>
    <w:rsid w:val="000F2B65"/>
    <w:rsid w:val="00101791"/>
    <w:rsid w:val="00132715"/>
    <w:rsid w:val="001343D4"/>
    <w:rsid w:val="00193EDC"/>
    <w:rsid w:val="001E556F"/>
    <w:rsid w:val="001E771B"/>
    <w:rsid w:val="00223616"/>
    <w:rsid w:val="0023151B"/>
    <w:rsid w:val="002E5787"/>
    <w:rsid w:val="00300FAC"/>
    <w:rsid w:val="003073DD"/>
    <w:rsid w:val="003270FA"/>
    <w:rsid w:val="00344094"/>
    <w:rsid w:val="003552FD"/>
    <w:rsid w:val="003B1217"/>
    <w:rsid w:val="004A33F2"/>
    <w:rsid w:val="004B49C1"/>
    <w:rsid w:val="004D4F61"/>
    <w:rsid w:val="004E0C29"/>
    <w:rsid w:val="005213A3"/>
    <w:rsid w:val="005264D8"/>
    <w:rsid w:val="00534A12"/>
    <w:rsid w:val="005556E3"/>
    <w:rsid w:val="00562086"/>
    <w:rsid w:val="00577AF8"/>
    <w:rsid w:val="00616D91"/>
    <w:rsid w:val="00626E74"/>
    <w:rsid w:val="0065354A"/>
    <w:rsid w:val="006555E7"/>
    <w:rsid w:val="00676808"/>
    <w:rsid w:val="0068231A"/>
    <w:rsid w:val="006956DE"/>
    <w:rsid w:val="006D3391"/>
    <w:rsid w:val="00734F48"/>
    <w:rsid w:val="00754526"/>
    <w:rsid w:val="00775A73"/>
    <w:rsid w:val="00790F10"/>
    <w:rsid w:val="007949BB"/>
    <w:rsid w:val="007C3908"/>
    <w:rsid w:val="00811A3E"/>
    <w:rsid w:val="008254AC"/>
    <w:rsid w:val="00837719"/>
    <w:rsid w:val="00854C82"/>
    <w:rsid w:val="00873AFF"/>
    <w:rsid w:val="00875183"/>
    <w:rsid w:val="00892024"/>
    <w:rsid w:val="008C7DF6"/>
    <w:rsid w:val="008D6C9A"/>
    <w:rsid w:val="008F330C"/>
    <w:rsid w:val="009213E8"/>
    <w:rsid w:val="0093057C"/>
    <w:rsid w:val="00983299"/>
    <w:rsid w:val="009B3D2B"/>
    <w:rsid w:val="009C218F"/>
    <w:rsid w:val="009C30F2"/>
    <w:rsid w:val="00A15BD5"/>
    <w:rsid w:val="00A354DB"/>
    <w:rsid w:val="00A74FAC"/>
    <w:rsid w:val="00A92FB4"/>
    <w:rsid w:val="00AC270B"/>
    <w:rsid w:val="00AC48C7"/>
    <w:rsid w:val="00AD7374"/>
    <w:rsid w:val="00AE7102"/>
    <w:rsid w:val="00B31A07"/>
    <w:rsid w:val="00B43E4C"/>
    <w:rsid w:val="00B62AEE"/>
    <w:rsid w:val="00BD4162"/>
    <w:rsid w:val="00C34B9A"/>
    <w:rsid w:val="00CB795E"/>
    <w:rsid w:val="00CE646E"/>
    <w:rsid w:val="00D8559D"/>
    <w:rsid w:val="00E30C4C"/>
    <w:rsid w:val="00E5229A"/>
    <w:rsid w:val="00E66B7E"/>
    <w:rsid w:val="00E96EB5"/>
    <w:rsid w:val="00ED49E7"/>
    <w:rsid w:val="00FD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E3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6B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13271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10</Pages>
  <Words>17599</Words>
  <Characters>10032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Roksik</dc:creator>
  <cp:keywords/>
  <dc:description/>
  <cp:lastModifiedBy>Windows User</cp:lastModifiedBy>
  <cp:revision>5</cp:revision>
  <dcterms:created xsi:type="dcterms:W3CDTF">2015-06-06T14:25:00Z</dcterms:created>
  <dcterms:modified xsi:type="dcterms:W3CDTF">2016-05-24T19:55:00Z</dcterms:modified>
</cp:coreProperties>
</file>